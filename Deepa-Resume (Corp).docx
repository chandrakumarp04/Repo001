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5A067" w14:textId="77777777" w:rsidR="00DA798A" w:rsidRDefault="003F3CF5">
      <w:pPr>
        <w:pStyle w:val="Heading1"/>
      </w:pPr>
      <w:sdt>
        <w:sdtPr>
          <w:id w:val="1481961"/>
          <w:placeholder>
            <w:docPart w:val="F237EE007FD84C318A92680A75BA7230"/>
          </w:placeholder>
          <w:temporary/>
          <w:showingPlcHdr/>
          <w15:appearance w15:val="hidden"/>
        </w:sdtPr>
        <w:sdtEndPr/>
        <w:sdtContent>
          <w:r w:rsidR="0083012C" w:rsidRPr="008F651A">
            <w:rPr>
              <w:color w:val="C0504D" w:themeColor="accent2"/>
            </w:rPr>
            <w:t>Objectives</w:t>
          </w:r>
        </w:sdtContent>
      </w:sdt>
    </w:p>
    <w:p w14:paraId="58577671" w14:textId="1F79864B" w:rsidR="00DA798A" w:rsidRDefault="00BD43EA">
      <w:r w:rsidRPr="00BD43EA">
        <w:t xml:space="preserve">To work for a challenging company which offers professional development and growth potential </w:t>
      </w:r>
      <w:r w:rsidR="003D0E11" w:rsidRPr="00BD43EA">
        <w:t>and to</w:t>
      </w:r>
      <w:r w:rsidRPr="00BD43EA">
        <w:t xml:space="preserve"> further build upon my academic and experience to benefit the employer and advance my career.</w:t>
      </w:r>
    </w:p>
    <w:sdt>
      <w:sdtPr>
        <w:id w:val="1482146"/>
        <w:placeholder>
          <w:docPart w:val="BBD68D3F015249A782A794C2A8FA39A8"/>
        </w:placeholder>
        <w:temporary/>
        <w:showingPlcHdr/>
        <w15:appearance w15:val="hidden"/>
      </w:sdtPr>
      <w:sdtEndPr/>
      <w:sdtContent>
        <w:p w14:paraId="2E67C3E3" w14:textId="77777777" w:rsidR="00DA798A" w:rsidRDefault="0083012C">
          <w:pPr>
            <w:pStyle w:val="Heading1"/>
          </w:pPr>
          <w:r w:rsidRPr="008F651A">
            <w:rPr>
              <w:color w:val="C0504D" w:themeColor="accent2"/>
            </w:rPr>
            <w:t>Experience</w:t>
          </w:r>
        </w:p>
      </w:sdtContent>
    </w:sdt>
    <w:p w14:paraId="5DD2B873" w14:textId="393AD72E" w:rsidR="00DA798A" w:rsidRDefault="003D0E11">
      <w:pPr>
        <w:pStyle w:val="Heading2"/>
      </w:pPr>
      <w:r>
        <w:t xml:space="preserve">Company: </w:t>
      </w:r>
      <w:r w:rsidR="00BD43EA">
        <w:t>Copyright Integrity International</w:t>
      </w:r>
    </w:p>
    <w:p w14:paraId="6823CBFB" w14:textId="77777777" w:rsidR="00BD43EA" w:rsidRPr="00BD43EA" w:rsidRDefault="00BD43EA" w:rsidP="00BD43EA">
      <w:pPr>
        <w:pStyle w:val="Heading2"/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</w:pPr>
      <w:r w:rsidRPr="00BD43EA"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t>From: June 2012 to Nov 2013</w:t>
      </w:r>
      <w:r w:rsidRPr="00BD43EA"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tab/>
      </w:r>
      <w:r w:rsidRPr="00BD43EA"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tab/>
      </w:r>
    </w:p>
    <w:p w14:paraId="74BDB102" w14:textId="77777777" w:rsidR="008F651A" w:rsidRDefault="00BD43EA" w:rsidP="00BD43EA">
      <w:pPr>
        <w:pStyle w:val="Heading2"/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</w:pPr>
      <w:r w:rsidRPr="008F651A">
        <w:rPr>
          <w:rFonts w:asciiTheme="minorHAnsi" w:eastAsiaTheme="minorEastAsia" w:hAnsiTheme="minorHAnsi" w:cstheme="minorBidi"/>
          <w:color w:val="C0504D" w:themeColor="accent2"/>
          <w:sz w:val="22"/>
          <w:szCs w:val="22"/>
        </w:rPr>
        <w:t xml:space="preserve">Designation: </w:t>
      </w:r>
      <w:r w:rsidRPr="00BD43EA"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t>Subject Matter Expert/ Quality Analyst</w:t>
      </w:r>
    </w:p>
    <w:p w14:paraId="20C093D5" w14:textId="77777777" w:rsidR="008F651A" w:rsidRPr="00507993" w:rsidRDefault="008F651A" w:rsidP="00BD43EA">
      <w:pPr>
        <w:pStyle w:val="Heading2"/>
        <w:rPr>
          <w:rFonts w:asciiTheme="minorHAnsi" w:eastAsiaTheme="minorEastAsia" w:hAnsiTheme="minorHAnsi" w:cstheme="minorBidi"/>
          <w:color w:val="1F497D" w:themeColor="text2"/>
          <w:sz w:val="22"/>
          <w:szCs w:val="22"/>
        </w:rPr>
      </w:pPr>
      <w:r w:rsidRPr="00507993">
        <w:rPr>
          <w:rFonts w:asciiTheme="minorHAnsi" w:eastAsiaTheme="minorEastAsia" w:hAnsiTheme="minorHAnsi" w:cstheme="minorBidi"/>
          <w:color w:val="1F497D" w:themeColor="text2"/>
          <w:sz w:val="22"/>
          <w:szCs w:val="22"/>
        </w:rPr>
        <w:t>Company Profile:</w:t>
      </w:r>
    </w:p>
    <w:p w14:paraId="6ABEDEB6" w14:textId="1E5F266F" w:rsidR="00DA798A" w:rsidRDefault="008F651A" w:rsidP="00BD43EA">
      <w:pPr>
        <w:pStyle w:val="Heading2"/>
      </w:pPr>
      <w:r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t xml:space="preserve">CII is a Bangalore based company who are into protecting ‘’Digital’’ assets for rights holders. </w:t>
      </w:r>
      <w:r w:rsidR="00BD43EA" w:rsidRPr="00BD43EA"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tab/>
      </w:r>
      <w:r w:rsidR="00BD43EA" w:rsidRPr="00BD43EA">
        <w:rPr>
          <w:rFonts w:asciiTheme="minorHAnsi" w:eastAsiaTheme="minorEastAsia" w:hAnsiTheme="minorHAnsi" w:cstheme="minorBidi"/>
          <w:color w:val="0D0D0D" w:themeColor="text1" w:themeTint="F2"/>
          <w:sz w:val="22"/>
          <w:szCs w:val="22"/>
        </w:rPr>
        <w:tab/>
      </w:r>
    </w:p>
    <w:p w14:paraId="65AC26D7" w14:textId="77777777" w:rsidR="008F651A" w:rsidRDefault="008F651A"/>
    <w:p w14:paraId="4EA75A0C" w14:textId="366F9354" w:rsidR="00DA798A" w:rsidRDefault="00BD43EA">
      <w:r>
        <w:t xml:space="preserve">Started as an agent-basic level collecting information on digital piracy. Promoted as quality analyst finding the source and ensuring </w:t>
      </w:r>
      <w:r w:rsidR="003D0E11">
        <w:t>the threats of online piracy been escalated to the proper channel.</w:t>
      </w:r>
    </w:p>
    <w:p w14:paraId="6C25CA99" w14:textId="00DA30C5" w:rsidR="003D0E11" w:rsidRDefault="003D0E11"/>
    <w:p w14:paraId="3867F23A" w14:textId="5F176756" w:rsidR="003D0E11" w:rsidRDefault="003D0E11" w:rsidP="003D0E11">
      <w:pPr>
        <w:pStyle w:val="Heading2"/>
      </w:pPr>
      <w:r>
        <w:t>Company: Navya Technologies Private Limited</w:t>
      </w:r>
    </w:p>
    <w:p w14:paraId="56D4B7B2" w14:textId="349143C4" w:rsidR="003D0E11" w:rsidRDefault="003D0E11" w:rsidP="003D0E11">
      <w:r>
        <w:t>From: May 2009 to May 2012</w:t>
      </w:r>
      <w:r>
        <w:tab/>
      </w:r>
      <w:r>
        <w:tab/>
      </w:r>
      <w:r>
        <w:tab/>
      </w:r>
      <w:r>
        <w:tab/>
      </w:r>
      <w:r>
        <w:tab/>
      </w:r>
    </w:p>
    <w:p w14:paraId="399808B2" w14:textId="77777777" w:rsidR="003D0E11" w:rsidRDefault="003D0E11" w:rsidP="003D0E11">
      <w:r w:rsidRPr="00507993">
        <w:rPr>
          <w:color w:val="C0504D" w:themeColor="accent2"/>
        </w:rPr>
        <w:t>Designation</w:t>
      </w:r>
      <w:r>
        <w:t>: Email support executive</w:t>
      </w:r>
      <w:r>
        <w:tab/>
      </w:r>
      <w:r>
        <w:tab/>
      </w:r>
      <w:r>
        <w:tab/>
      </w:r>
      <w:r>
        <w:tab/>
      </w:r>
      <w:r>
        <w:tab/>
      </w:r>
    </w:p>
    <w:p w14:paraId="1892771F" w14:textId="77777777" w:rsidR="003D0E11" w:rsidRDefault="003D0E11" w:rsidP="003D0E11">
      <w:r>
        <w:t xml:space="preserve">                      Promoted as Team leader from July 2010</w:t>
      </w:r>
      <w:r>
        <w:tab/>
      </w:r>
      <w:r>
        <w:tab/>
      </w:r>
      <w:r>
        <w:tab/>
      </w:r>
      <w:r>
        <w:tab/>
      </w:r>
      <w:r>
        <w:tab/>
      </w:r>
    </w:p>
    <w:p w14:paraId="45F0ADAA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3D431E96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52F93370" w14:textId="77777777" w:rsidR="003D0E11" w:rsidRDefault="003D0E11" w:rsidP="003D0E11">
      <w:r w:rsidRPr="00507993">
        <w:rPr>
          <w:color w:val="1F497D" w:themeColor="text2"/>
        </w:rPr>
        <w:t>COMPANY PROFILE</w:t>
      </w:r>
      <w:r w:rsidRPr="00507993">
        <w:rPr>
          <w:color w:val="1F497D" w:themeColor="text2"/>
        </w:rPr>
        <w:tab/>
      </w:r>
      <w:r>
        <w:tab/>
      </w:r>
      <w:r>
        <w:tab/>
      </w:r>
      <w:r>
        <w:tab/>
      </w:r>
      <w:r>
        <w:tab/>
      </w:r>
    </w:p>
    <w:p w14:paraId="3D372C73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08B10CAD" w14:textId="77777777" w:rsidR="003D0E11" w:rsidRDefault="003D0E11" w:rsidP="003D0E11">
      <w:r>
        <w:t>o   Navya Technologies is a Bangalore based consulting company with clients such as Interactive Corp, (Owners of Match.com, Singlesnet.com) Playrific (a US based company offering online content solution for children).</w:t>
      </w:r>
      <w:r>
        <w:tab/>
      </w:r>
      <w:r>
        <w:tab/>
      </w:r>
      <w:r>
        <w:tab/>
      </w:r>
      <w:r>
        <w:tab/>
      </w:r>
      <w:r>
        <w:tab/>
      </w:r>
    </w:p>
    <w:p w14:paraId="0B3FF49C" w14:textId="77777777" w:rsidR="003D0E11" w:rsidRDefault="003D0E11" w:rsidP="003D0E11">
      <w:r>
        <w:t>o   Navya Network (a US based company building an expert system to determine the best course of treatment option for a complicated medical case).</w:t>
      </w:r>
      <w:r>
        <w:tab/>
      </w:r>
      <w:r>
        <w:tab/>
      </w:r>
      <w:r>
        <w:tab/>
      </w:r>
      <w:r>
        <w:tab/>
      </w:r>
      <w:r>
        <w:tab/>
      </w:r>
    </w:p>
    <w:p w14:paraId="6AF3564D" w14:textId="41A7E9D7" w:rsidR="003D0E11" w:rsidRDefault="003D0E11" w:rsidP="003D0E11">
      <w:r>
        <w:t>  </w:t>
      </w:r>
      <w:r>
        <w:tab/>
      </w:r>
      <w:r>
        <w:tab/>
      </w:r>
      <w:r>
        <w:tab/>
      </w:r>
      <w:r>
        <w:tab/>
      </w:r>
      <w:r>
        <w:tab/>
      </w:r>
    </w:p>
    <w:p w14:paraId="1442BC57" w14:textId="77777777" w:rsidR="003D0E11" w:rsidRDefault="003D0E11" w:rsidP="003D0E11">
      <w:r w:rsidRPr="00507993">
        <w:rPr>
          <w:color w:val="1F497D" w:themeColor="text2"/>
        </w:rPr>
        <w:t>Job profile</w:t>
      </w:r>
      <w:r w:rsidRPr="00507993">
        <w:rPr>
          <w:color w:val="1F497D" w:themeColor="text2"/>
        </w:rPr>
        <w:tab/>
      </w:r>
      <w:r>
        <w:tab/>
      </w:r>
      <w:r>
        <w:tab/>
      </w:r>
      <w:r>
        <w:tab/>
      </w:r>
      <w:r>
        <w:tab/>
      </w:r>
    </w:p>
    <w:p w14:paraId="5F400C87" w14:textId="61C2C554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</w:p>
    <w:p w14:paraId="372D765A" w14:textId="77777777" w:rsidR="003D0E11" w:rsidRDefault="003D0E11" w:rsidP="003D0E11">
      <w:r>
        <w:t>Responsibilities and Achievements :</w:t>
      </w:r>
      <w:r>
        <w:tab/>
      </w:r>
      <w:r>
        <w:tab/>
      </w:r>
      <w:r>
        <w:tab/>
      </w:r>
      <w:r>
        <w:tab/>
      </w:r>
      <w:r>
        <w:tab/>
      </w:r>
    </w:p>
    <w:p w14:paraId="66223655" w14:textId="77777777" w:rsidR="003D0E11" w:rsidRDefault="003D0E11" w:rsidP="003D0E11">
      <w:r>
        <w:t>o   Email Support: Handling Customers profiles and solving any queries / issues with the account (Singlesnet.com) related through emails.</w:t>
      </w:r>
      <w:r>
        <w:tab/>
      </w:r>
      <w:r>
        <w:tab/>
      </w:r>
      <w:r>
        <w:tab/>
      </w:r>
      <w:r>
        <w:tab/>
      </w:r>
      <w:r>
        <w:tab/>
      </w:r>
    </w:p>
    <w:p w14:paraId="498B3A56" w14:textId="462445E4" w:rsidR="003D0E11" w:rsidRDefault="003D0E11" w:rsidP="003D0E11">
      <w:r>
        <w:lastRenderedPageBreak/>
        <w:t>o   Quality: Worked as QC, checking the quality of day-to-day work completed by the individual on a daily basis to make sure the given response is precise.</w:t>
      </w:r>
      <w:r>
        <w:tab/>
      </w:r>
      <w:r>
        <w:tab/>
      </w:r>
      <w:r>
        <w:tab/>
      </w:r>
      <w:r>
        <w:tab/>
      </w:r>
      <w:r>
        <w:tab/>
      </w:r>
    </w:p>
    <w:p w14:paraId="7D49DED0" w14:textId="77777777" w:rsidR="003D0E11" w:rsidRDefault="003D0E11" w:rsidP="003D0E11">
      <w:r>
        <w:t>o   As a Team leader handled the team of 8-10 agents.</w:t>
      </w:r>
      <w:r>
        <w:tab/>
      </w:r>
      <w:r>
        <w:tab/>
      </w:r>
      <w:r>
        <w:tab/>
      </w:r>
      <w:r>
        <w:tab/>
      </w:r>
      <w:r>
        <w:tab/>
      </w:r>
    </w:p>
    <w:p w14:paraId="15F5CF25" w14:textId="77777777" w:rsidR="003D0E11" w:rsidRDefault="003D0E11" w:rsidP="003D0E11">
      <w:r>
        <w:t>o   Inspired each and every team member to perform and give their best.</w:t>
      </w:r>
      <w:r>
        <w:tab/>
      </w:r>
      <w:r>
        <w:tab/>
      </w:r>
      <w:r>
        <w:tab/>
      </w:r>
      <w:r>
        <w:tab/>
      </w:r>
      <w:r>
        <w:tab/>
      </w:r>
    </w:p>
    <w:p w14:paraId="12188268" w14:textId="77777777" w:rsidR="003D0E11" w:rsidRDefault="003D0E11" w:rsidP="003D0E11">
      <w:r>
        <w:t>o   Determined the duties and responsibilities of individuals in a team.</w:t>
      </w:r>
      <w:r>
        <w:tab/>
      </w:r>
      <w:r>
        <w:tab/>
      </w:r>
      <w:r>
        <w:tab/>
      </w:r>
      <w:r>
        <w:tab/>
      </w:r>
      <w:r>
        <w:tab/>
      </w:r>
    </w:p>
    <w:p w14:paraId="514F7997" w14:textId="77777777" w:rsidR="003D0E11" w:rsidRDefault="003D0E11" w:rsidP="003D0E11">
      <w:r>
        <w:t>o   Analyzed the individual performance of the team and motivated them to perform even better.</w:t>
      </w:r>
      <w:r>
        <w:tab/>
      </w:r>
      <w:r>
        <w:tab/>
      </w:r>
      <w:r>
        <w:tab/>
      </w:r>
      <w:r>
        <w:tab/>
      </w:r>
      <w:r>
        <w:tab/>
      </w:r>
    </w:p>
    <w:p w14:paraId="70F87D54" w14:textId="77777777" w:rsidR="003D0E11" w:rsidRDefault="003D0E11" w:rsidP="003D0E11">
      <w:r>
        <w:t>o   Analyzing the assigned projects and distributing the tasks to the members as per their area of expertise.</w:t>
      </w:r>
      <w:r>
        <w:tab/>
      </w:r>
      <w:r>
        <w:tab/>
      </w:r>
      <w:r>
        <w:tab/>
      </w:r>
      <w:r>
        <w:tab/>
      </w:r>
      <w:r>
        <w:tab/>
      </w:r>
    </w:p>
    <w:p w14:paraId="05B13A2E" w14:textId="67CFAE68" w:rsidR="003D0E11" w:rsidRDefault="003D0E11" w:rsidP="003D0E11">
      <w:r>
        <w:t>o   Reported any problem of fault in the project to the project manager or supervisor.</w:t>
      </w:r>
      <w:r>
        <w:tab/>
      </w:r>
      <w:r>
        <w:tab/>
      </w:r>
      <w:r>
        <w:tab/>
        <w:t> </w:t>
      </w:r>
      <w:r>
        <w:tab/>
      </w:r>
      <w:r>
        <w:tab/>
      </w:r>
      <w:r>
        <w:tab/>
      </w:r>
      <w:r>
        <w:tab/>
      </w:r>
      <w:r>
        <w:tab/>
      </w:r>
    </w:p>
    <w:p w14:paraId="7B11A5C3" w14:textId="447E24B4" w:rsidR="003D0E11" w:rsidRDefault="003D0E11" w:rsidP="003D0E11"/>
    <w:p w14:paraId="5516AF52" w14:textId="77777777" w:rsidR="003D0E11" w:rsidRPr="003D0E11" w:rsidRDefault="003D0E11" w:rsidP="003D0E11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E11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Company: AOL (Earlier Aegis BPO Service LTD).</w:t>
      </w:r>
    </w:p>
    <w:p w14:paraId="6F112CBD" w14:textId="6250B9B3" w:rsidR="003D0E11" w:rsidRDefault="003D0E11" w:rsidP="003D0E11">
      <w:r>
        <w:t>From: June 2006 to Dec 2008</w:t>
      </w:r>
      <w:r>
        <w:tab/>
      </w:r>
      <w:r>
        <w:tab/>
      </w:r>
      <w:r>
        <w:tab/>
      </w:r>
      <w:r>
        <w:tab/>
      </w:r>
      <w:r>
        <w:tab/>
      </w:r>
    </w:p>
    <w:p w14:paraId="4D777285" w14:textId="38DED9B5" w:rsidR="003D0E11" w:rsidRDefault="003D0E11" w:rsidP="003D0E11">
      <w:r w:rsidRPr="00507993">
        <w:rPr>
          <w:color w:val="C0504D" w:themeColor="accent2"/>
        </w:rPr>
        <w:t>Designation</w:t>
      </w:r>
      <w:r>
        <w:t>: Technical Service Executive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7136E0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63A051C1" w14:textId="7AD50B29" w:rsidR="003D0E11" w:rsidRDefault="003D0E11" w:rsidP="003D0E11">
      <w:r w:rsidRPr="00507993">
        <w:rPr>
          <w:color w:val="1F497D" w:themeColor="text2"/>
        </w:rPr>
        <w:t>COMPANY PROFILE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6D3C2C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31AA1C68" w14:textId="77777777" w:rsidR="003D0E11" w:rsidRDefault="003D0E11" w:rsidP="003D0E11">
      <w:r>
        <w:t>o   Aegis BPO service is India’s leading end-to-end Call Center and BPO service with both International and domestic processes.</w:t>
      </w:r>
      <w:r>
        <w:tab/>
      </w:r>
      <w:r>
        <w:tab/>
      </w:r>
      <w:r>
        <w:tab/>
      </w:r>
      <w:r>
        <w:tab/>
      </w:r>
      <w:r>
        <w:tab/>
      </w:r>
    </w:p>
    <w:p w14:paraId="66109300" w14:textId="77777777" w:rsidR="003D0E11" w:rsidRDefault="003D0E11" w:rsidP="003D0E11">
      <w:r>
        <w:t>o   Delta Three is a leading provider of VoIP solutions to consumers, resellers and service providers worldwide.</w:t>
      </w:r>
      <w:r>
        <w:tab/>
      </w:r>
      <w:r>
        <w:tab/>
      </w:r>
      <w:r>
        <w:tab/>
      </w:r>
      <w:r>
        <w:tab/>
      </w:r>
      <w:r>
        <w:tab/>
      </w:r>
    </w:p>
    <w:p w14:paraId="24E4634F" w14:textId="77777777" w:rsidR="003D0E11" w:rsidRDefault="003D0E11" w:rsidP="003D0E11">
      <w:r>
        <w:t>o   Delta three’s comprehensive solution for high-quality, low-cost IP products and communications services.</w:t>
      </w:r>
      <w:r>
        <w:tab/>
      </w:r>
      <w:r>
        <w:tab/>
      </w:r>
      <w:r>
        <w:tab/>
      </w:r>
      <w:r>
        <w:tab/>
      </w:r>
      <w:r>
        <w:tab/>
      </w:r>
    </w:p>
    <w:p w14:paraId="0AD97664" w14:textId="5926800B" w:rsidR="003D0E11" w:rsidRDefault="003D0E11" w:rsidP="003D0E11">
      <w:r>
        <w:t>o   Such products currently include: Broadband Phone Service, using a Broadband Phone adaptor such as the Linksys PAP2 and Cisco ATA., PC-to-Phone which is a soft phone dialer, Receiving Calls service and Virtual Calling Cards, available for access from locations throughout the world.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9F9512" w14:textId="04166E9F" w:rsidR="003D0E11" w:rsidRDefault="003D0E11" w:rsidP="003D0E11">
      <w:r>
        <w:t> </w:t>
      </w:r>
      <w:r>
        <w:tab/>
      </w:r>
      <w:r>
        <w:tab/>
      </w:r>
      <w:r>
        <w:tab/>
      </w:r>
    </w:p>
    <w:p w14:paraId="2C26BCF7" w14:textId="77777777" w:rsidR="003D0E11" w:rsidRDefault="003D0E11" w:rsidP="003D0E11">
      <w:r w:rsidRPr="00507993">
        <w:rPr>
          <w:color w:val="1F497D" w:themeColor="text2"/>
        </w:rPr>
        <w:t>Job Profile</w:t>
      </w:r>
      <w:r>
        <w:tab/>
      </w:r>
      <w:r>
        <w:tab/>
      </w:r>
      <w:r>
        <w:tab/>
      </w:r>
      <w:r>
        <w:tab/>
      </w:r>
      <w:r>
        <w:tab/>
      </w:r>
    </w:p>
    <w:p w14:paraId="652C1902" w14:textId="77777777" w:rsidR="003D0E11" w:rsidRDefault="003D0E11" w:rsidP="003D0E11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67C8544A" w14:textId="77777777" w:rsidR="003D0E11" w:rsidRDefault="003D0E11" w:rsidP="003D0E11">
      <w:r>
        <w:t>o   Interacting with the customers across the globe through Emails, Online Chats, through phone calls if required.</w:t>
      </w:r>
      <w:r>
        <w:tab/>
      </w:r>
      <w:r>
        <w:tab/>
      </w:r>
      <w:r>
        <w:tab/>
      </w:r>
      <w:r>
        <w:tab/>
      </w:r>
      <w:r>
        <w:tab/>
      </w:r>
    </w:p>
    <w:p w14:paraId="0B5690AC" w14:textId="77777777" w:rsidR="003D0E11" w:rsidRDefault="003D0E11" w:rsidP="003D0E11">
      <w:r>
        <w:t>o   Online troubleshooting for the customer Queries [Billing as well as Technical].</w:t>
      </w:r>
      <w:r>
        <w:tab/>
      </w:r>
      <w:r>
        <w:tab/>
      </w:r>
      <w:r>
        <w:tab/>
      </w:r>
      <w:r>
        <w:tab/>
      </w:r>
      <w:r>
        <w:tab/>
      </w:r>
    </w:p>
    <w:p w14:paraId="12F8DEA5" w14:textId="77777777" w:rsidR="003D0E11" w:rsidRDefault="003D0E11" w:rsidP="003D0E11">
      <w:r>
        <w:t>o   Customize emails and provide solutions using necessary tools available as per the technical difficulties with the usage of Broadband adaptor</w:t>
      </w:r>
      <w:r>
        <w:tab/>
      </w:r>
      <w:r>
        <w:tab/>
      </w:r>
      <w:r>
        <w:tab/>
      </w:r>
      <w:r>
        <w:tab/>
      </w:r>
      <w:r>
        <w:tab/>
      </w:r>
    </w:p>
    <w:p w14:paraId="70821058" w14:textId="68F32E69" w:rsidR="003D0E11" w:rsidRDefault="003D0E11" w:rsidP="003D0E11">
      <w:r>
        <w:lastRenderedPageBreak/>
        <w:t xml:space="preserve">o   Coordinating with the various </w:t>
      </w:r>
      <w:r w:rsidR="00BA0E11">
        <w:t>higher-level</w:t>
      </w:r>
      <w:r>
        <w:t xml:space="preserve"> departments responsible for shipment of the Linksys adaptor and about the technical issues.</w:t>
      </w:r>
      <w:r>
        <w:tab/>
      </w:r>
      <w:r>
        <w:tab/>
      </w:r>
      <w:r>
        <w:tab/>
      </w:r>
      <w:r>
        <w:tab/>
      </w:r>
      <w:r>
        <w:tab/>
      </w:r>
    </w:p>
    <w:p w14:paraId="48B9E6D8" w14:textId="77777777" w:rsidR="003D0E11" w:rsidRDefault="003D0E11" w:rsidP="003D0E11">
      <w:r>
        <w:t>o   Handled team of about 7 to 10.</w:t>
      </w:r>
      <w:r>
        <w:tab/>
      </w:r>
      <w:r>
        <w:tab/>
      </w:r>
      <w:r>
        <w:tab/>
      </w:r>
      <w:r>
        <w:tab/>
      </w:r>
      <w:r>
        <w:tab/>
      </w:r>
    </w:p>
    <w:p w14:paraId="1ED9D572" w14:textId="77777777" w:rsidR="003D0E11" w:rsidRDefault="003D0E11" w:rsidP="003D0E11">
      <w:r>
        <w:t>o   Specialized in Survey Analysis and sending weekly report about Customer Satisfaction and Dissatisfaction with customer service as well as product offered by Delta Three.</w:t>
      </w:r>
      <w:r>
        <w:tab/>
      </w:r>
      <w:r>
        <w:tab/>
      </w:r>
      <w:r>
        <w:tab/>
      </w:r>
      <w:r>
        <w:tab/>
      </w:r>
      <w:r>
        <w:tab/>
      </w:r>
    </w:p>
    <w:p w14:paraId="25DE3C40" w14:textId="4B17257E" w:rsidR="003D0E11" w:rsidRDefault="003D0E11" w:rsidP="003D0E11">
      <w:r>
        <w:t xml:space="preserve">o   Worked as a senior technical representative for AOL. Resolved customers concerns technical and </w:t>
      </w:r>
      <w:r w:rsidR="00507993">
        <w:t>non-technical</w:t>
      </w:r>
      <w:r>
        <w:t xml:space="preserve"> regarding the AOL software.</w:t>
      </w:r>
      <w:r>
        <w:tab/>
      </w:r>
      <w:r>
        <w:tab/>
      </w:r>
      <w:r>
        <w:tab/>
      </w:r>
      <w:r>
        <w:tab/>
      </w:r>
      <w:r>
        <w:tab/>
      </w:r>
    </w:p>
    <w:p w14:paraId="59BA21D0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54B01C1A" w14:textId="671147A4" w:rsidR="003D0E11" w:rsidRDefault="003D0E11" w:rsidP="003D0E11">
      <w:r>
        <w:t> </w:t>
      </w:r>
      <w:r w:rsidRPr="003D0E11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Company: Customer First Services (P) Ltd.,</w:t>
      </w:r>
      <w:r>
        <w:tab/>
      </w:r>
      <w:r>
        <w:tab/>
      </w:r>
      <w:r>
        <w:tab/>
      </w:r>
      <w:r>
        <w:tab/>
      </w:r>
      <w:r>
        <w:tab/>
      </w:r>
    </w:p>
    <w:p w14:paraId="53FD5B3E" w14:textId="7A421482" w:rsidR="003D0E11" w:rsidRDefault="003D0E11" w:rsidP="003D0E11">
      <w:r>
        <w:t>From: March 2005 - Nov 2005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A2352A" w14:textId="77777777" w:rsidR="003D0E11" w:rsidRDefault="003D0E11" w:rsidP="003D0E11">
      <w:r w:rsidRPr="00507993">
        <w:rPr>
          <w:color w:val="C0504D" w:themeColor="accent2"/>
        </w:rPr>
        <w:t>Designation</w:t>
      </w:r>
      <w:r>
        <w:t>: Customer Care Officer (C. C. O).</w:t>
      </w:r>
      <w:r>
        <w:tab/>
      </w:r>
      <w:r>
        <w:tab/>
      </w:r>
      <w:r>
        <w:tab/>
      </w:r>
      <w:r>
        <w:tab/>
      </w:r>
      <w:r>
        <w:tab/>
      </w:r>
    </w:p>
    <w:p w14:paraId="1EDE5C5C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5389EF91" w14:textId="77777777" w:rsidR="003D0E11" w:rsidRDefault="003D0E11" w:rsidP="003D0E11">
      <w:r w:rsidRPr="00507993">
        <w:rPr>
          <w:color w:val="1F497D" w:themeColor="text2"/>
        </w:rPr>
        <w:t>Job Profile</w:t>
      </w:r>
      <w:r>
        <w:tab/>
      </w:r>
      <w:r>
        <w:tab/>
      </w:r>
      <w:r>
        <w:tab/>
      </w:r>
      <w:r>
        <w:tab/>
      </w:r>
      <w:r>
        <w:tab/>
      </w:r>
    </w:p>
    <w:p w14:paraId="6DB865B7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562307BA" w14:textId="77777777" w:rsidR="003D0E11" w:rsidRDefault="003D0E11" w:rsidP="003D0E11">
      <w:r>
        <w:t>Outbound Calling:</w:t>
      </w:r>
      <w:r>
        <w:tab/>
      </w:r>
      <w:r>
        <w:tab/>
      </w:r>
      <w:r>
        <w:tab/>
      </w:r>
      <w:r>
        <w:tab/>
      </w:r>
      <w:r>
        <w:tab/>
      </w:r>
    </w:p>
    <w:p w14:paraId="18EC5A4B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3E509C0E" w14:textId="77777777" w:rsidR="003D0E11" w:rsidRDefault="003D0E11" w:rsidP="003D0E11">
      <w:r>
        <w:t>o   Interacting with LG Dealers about complaints or Demonstrations for the home appliances.</w:t>
      </w:r>
      <w:r>
        <w:tab/>
      </w:r>
      <w:r>
        <w:tab/>
      </w:r>
      <w:r>
        <w:tab/>
      </w:r>
      <w:r>
        <w:tab/>
      </w:r>
      <w:r>
        <w:tab/>
      </w:r>
    </w:p>
    <w:p w14:paraId="357F9064" w14:textId="77777777" w:rsidR="003D0E11" w:rsidRDefault="003D0E11" w:rsidP="003D0E11">
      <w:r>
        <w:t>o   Inbound Calling:</w:t>
      </w:r>
      <w:r>
        <w:tab/>
      </w:r>
      <w:r>
        <w:tab/>
      </w:r>
      <w:r>
        <w:tab/>
      </w:r>
      <w:r>
        <w:tab/>
      </w:r>
      <w:r>
        <w:tab/>
      </w:r>
    </w:p>
    <w:p w14:paraId="79D314DB" w14:textId="77777777" w:rsidR="003D0E11" w:rsidRDefault="003D0E11" w:rsidP="003D0E11">
      <w:r>
        <w:t>o   Customer service, interactive services, Complaint resolution.</w:t>
      </w:r>
      <w:r>
        <w:tab/>
      </w:r>
      <w:r>
        <w:tab/>
      </w:r>
      <w:r>
        <w:tab/>
      </w:r>
      <w:r>
        <w:tab/>
      </w:r>
      <w:r>
        <w:tab/>
      </w:r>
    </w:p>
    <w:p w14:paraId="31D40F2B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2F56B6F8" w14:textId="210CC46A" w:rsidR="003D0E11" w:rsidRDefault="003D0E11" w:rsidP="003D0E11">
      <w:r w:rsidRPr="003D0E11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Company: ICICI One Source</w:t>
      </w:r>
      <w:r>
        <w:tab/>
      </w:r>
      <w:r>
        <w:tab/>
      </w:r>
      <w:r>
        <w:tab/>
      </w:r>
      <w:r>
        <w:tab/>
      </w:r>
      <w:r>
        <w:tab/>
      </w:r>
    </w:p>
    <w:p w14:paraId="6015D874" w14:textId="03F675AB" w:rsidR="003D0E11" w:rsidRDefault="003D0E11" w:rsidP="003D0E11">
      <w:r>
        <w:t>From March 2004 to December 2004: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B32623" w14:textId="029B0C2D" w:rsidR="003D0E11" w:rsidRDefault="003D0E11" w:rsidP="003D0E11">
      <w:r w:rsidRPr="00507993">
        <w:rPr>
          <w:color w:val="C0504D" w:themeColor="accent2"/>
        </w:rPr>
        <w:t>Designation</w:t>
      </w:r>
      <w:r>
        <w:t>: Customer Service Representative.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CACD9B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2D3E7253" w14:textId="77777777" w:rsidR="003D0E11" w:rsidRDefault="003D0E11" w:rsidP="003D0E11">
      <w:r w:rsidRPr="00507993">
        <w:rPr>
          <w:color w:val="1F497D" w:themeColor="text2"/>
        </w:rPr>
        <w:t>COMPANY PROFILE</w:t>
      </w:r>
      <w:r>
        <w:tab/>
      </w:r>
      <w:r>
        <w:tab/>
      </w:r>
      <w:r>
        <w:tab/>
      </w:r>
      <w:r>
        <w:tab/>
      </w:r>
      <w:r>
        <w:tab/>
      </w:r>
    </w:p>
    <w:p w14:paraId="4FB4AAC6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184584C1" w14:textId="2CBEF31E" w:rsidR="003D0E11" w:rsidRDefault="003D0E11" w:rsidP="003D0E11">
      <w:r>
        <w:t xml:space="preserve">o   ICICI One source is among India’s leading end-to-end Call Center service providers with proven </w:t>
      </w:r>
      <w:r w:rsidR="00BA0E11">
        <w:t>full-service</w:t>
      </w:r>
      <w:r>
        <w:t xml:space="preserve"> expertise for customer industries including financial services, retail, telecom and utilities.</w:t>
      </w:r>
      <w:r>
        <w:tab/>
      </w:r>
      <w:r>
        <w:tab/>
      </w:r>
      <w:r>
        <w:tab/>
      </w:r>
      <w:r>
        <w:tab/>
      </w:r>
      <w:r>
        <w:tab/>
      </w:r>
    </w:p>
    <w:p w14:paraId="3E02A69F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6756F9A9" w14:textId="0043AD66" w:rsidR="003D0E11" w:rsidRDefault="003D0E11" w:rsidP="003D0E11">
      <w:r>
        <w:t> Job Profile</w:t>
      </w:r>
      <w:r>
        <w:tab/>
      </w:r>
      <w:r>
        <w:tab/>
      </w:r>
      <w:r>
        <w:tab/>
      </w:r>
      <w:r>
        <w:tab/>
      </w:r>
      <w:r>
        <w:tab/>
      </w:r>
    </w:p>
    <w:p w14:paraId="0EB4A90E" w14:textId="77777777" w:rsidR="003D0E11" w:rsidRDefault="003D0E11" w:rsidP="003D0E11">
      <w:r>
        <w:t> </w:t>
      </w:r>
      <w:r>
        <w:tab/>
      </w:r>
      <w:r>
        <w:tab/>
      </w:r>
      <w:r>
        <w:tab/>
      </w:r>
      <w:r>
        <w:tab/>
      </w:r>
      <w:r>
        <w:tab/>
      </w:r>
    </w:p>
    <w:p w14:paraId="43C63DB3" w14:textId="77777777" w:rsidR="003D0E11" w:rsidRDefault="003D0E11" w:rsidP="003D0E11">
      <w:r>
        <w:t>o   Outbound Calling (Direct marketing, Verification)</w:t>
      </w:r>
      <w:r>
        <w:tab/>
      </w:r>
      <w:r>
        <w:tab/>
      </w:r>
      <w:r>
        <w:tab/>
      </w:r>
      <w:r>
        <w:tab/>
      </w:r>
      <w:r>
        <w:tab/>
      </w:r>
    </w:p>
    <w:p w14:paraId="4D8D994F" w14:textId="2739DE09" w:rsidR="003D0E11" w:rsidRDefault="003D0E11" w:rsidP="003D0E11">
      <w:r>
        <w:t>o   Inbound calls (Customer service, order capture, Interactive services, Complaint Resolution)</w:t>
      </w:r>
      <w:r>
        <w:tab/>
      </w:r>
      <w:r>
        <w:tab/>
      </w:r>
      <w:r>
        <w:tab/>
      </w:r>
      <w:r>
        <w:tab/>
      </w:r>
      <w:r>
        <w:tab/>
      </w:r>
    </w:p>
    <w:sdt>
      <w:sdtPr>
        <w:id w:val="1483710"/>
        <w:placeholder>
          <w:docPart w:val="9E5BDC512A744C8F8E55CB28CB73177D"/>
        </w:placeholder>
        <w:temporary/>
        <w:showingPlcHdr/>
      </w:sdtPr>
      <w:sdtEndPr/>
      <w:sdtContent>
        <w:p w14:paraId="7CDDC5A4" w14:textId="77777777" w:rsidR="008F651A" w:rsidRDefault="008F651A" w:rsidP="008F651A">
          <w:pPr>
            <w:pStyle w:val="Heading1"/>
          </w:pPr>
          <w:r>
            <w:rPr>
              <w:color w:val="548DD4" w:themeColor="text2" w:themeTint="99"/>
            </w:rPr>
            <w:t>Education</w:t>
          </w:r>
        </w:p>
      </w:sdtContent>
    </w:sdt>
    <w:p w14:paraId="62F42827" w14:textId="77777777" w:rsidR="008F651A" w:rsidRDefault="008F651A" w:rsidP="008F651A">
      <w:pPr>
        <w:pStyle w:val="Heading3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1999-2002</w:t>
      </w:r>
    </w:p>
    <w:p w14:paraId="4BB53882" w14:textId="77777777" w:rsidR="008F651A" w:rsidRDefault="008F651A" w:rsidP="008F651A">
      <w:pPr>
        <w:pStyle w:val="Heading2"/>
        <w:rPr>
          <w:color w:val="000000" w:themeColor="text1"/>
        </w:rPr>
      </w:pPr>
      <w:r>
        <w:rPr>
          <w:rFonts w:ascii="Arial" w:hAnsi="Arial" w:cs="Arial"/>
          <w:color w:val="C0504D" w:themeColor="accent2"/>
        </w:rPr>
        <w:t xml:space="preserve">Course </w:t>
      </w:r>
      <w:r>
        <w:rPr>
          <w:rFonts w:ascii="Arial" w:hAnsi="Arial" w:cs="Arial"/>
          <w:color w:val="000000" w:themeColor="text1"/>
        </w:rPr>
        <w:t>- Bachelor’s degree in Science (B.Sc)</w:t>
      </w:r>
      <w:r>
        <w:rPr>
          <w:color w:val="000000" w:themeColor="text1"/>
        </w:rPr>
        <w:t>.</w:t>
      </w:r>
    </w:p>
    <w:p w14:paraId="0245B2FD" w14:textId="77777777" w:rsidR="008F651A" w:rsidRDefault="008F651A" w:rsidP="008F651A">
      <w:pPr>
        <w:pStyle w:val="Heading2"/>
        <w:rPr>
          <w:color w:val="000000" w:themeColor="text1"/>
        </w:rPr>
      </w:pPr>
      <w:r>
        <w:rPr>
          <w:rFonts w:ascii="Arial" w:hAnsi="Arial" w:cs="Arial"/>
          <w:color w:val="C0504D" w:themeColor="accent2"/>
        </w:rPr>
        <w:t>Institution</w:t>
      </w:r>
      <w:r>
        <w:rPr>
          <w:rStyle w:val="SubtleReference"/>
          <w:color w:val="C0504D" w:themeColor="accent2"/>
          <w:sz w:val="22"/>
          <w:szCs w:val="22"/>
        </w:rPr>
        <w:t xml:space="preserve"> </w:t>
      </w:r>
      <w:r>
        <w:rPr>
          <w:rStyle w:val="SubtleReference"/>
          <w:color w:val="000000" w:themeColor="text1"/>
          <w:sz w:val="22"/>
          <w:szCs w:val="22"/>
        </w:rPr>
        <w:t>-</w:t>
      </w:r>
      <w:r>
        <w:rPr>
          <w:rStyle w:val="SubtleReference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A.V.K. College for women, Davangere.</w:t>
      </w:r>
    </w:p>
    <w:p w14:paraId="46F04CA1" w14:textId="77777777" w:rsidR="008F651A" w:rsidRDefault="008F651A" w:rsidP="008F651A"/>
    <w:p w14:paraId="0BB8A997" w14:textId="77777777" w:rsidR="008F651A" w:rsidRDefault="008F651A" w:rsidP="008F651A">
      <w:pPr>
        <w:pStyle w:val="Heading2"/>
        <w:tabs>
          <w:tab w:val="center" w:pos="4357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1997-1999</w:t>
      </w:r>
    </w:p>
    <w:p w14:paraId="464EBBF4" w14:textId="77777777" w:rsidR="008F651A" w:rsidRDefault="008F651A" w:rsidP="008F651A">
      <w:pPr>
        <w:pStyle w:val="Heading2"/>
        <w:tabs>
          <w:tab w:val="center" w:pos="4357"/>
        </w:tabs>
        <w:rPr>
          <w:color w:val="000000" w:themeColor="text1"/>
        </w:rPr>
      </w:pPr>
      <w:r>
        <w:rPr>
          <w:rFonts w:ascii="Arial" w:hAnsi="Arial" w:cs="Arial"/>
          <w:color w:val="C0504D" w:themeColor="accent2"/>
        </w:rPr>
        <w:t>Course</w:t>
      </w:r>
      <w:r>
        <w:rPr>
          <w:rFonts w:ascii="Arial" w:hAnsi="Arial" w:cs="Arial"/>
          <w:color w:val="000000" w:themeColor="text1"/>
        </w:rPr>
        <w:t xml:space="preserve"> - Pre-University College (PUC)</w:t>
      </w:r>
      <w:r>
        <w:rPr>
          <w:color w:val="000000" w:themeColor="text1"/>
        </w:rPr>
        <w:t>,</w:t>
      </w:r>
    </w:p>
    <w:p w14:paraId="558D5F06" w14:textId="77777777" w:rsidR="008F651A" w:rsidRDefault="008F651A" w:rsidP="008F651A">
      <w:pPr>
        <w:rPr>
          <w:rFonts w:ascii="Arial" w:hAnsi="Arial" w:cs="Arial"/>
        </w:rPr>
      </w:pPr>
      <w:r>
        <w:rPr>
          <w:rFonts w:ascii="Arial" w:hAnsi="Arial" w:cs="Arial"/>
          <w:color w:val="C0504D" w:themeColor="accent2"/>
          <w:sz w:val="24"/>
          <w:szCs w:val="24"/>
        </w:rPr>
        <w:t>Institution</w:t>
      </w:r>
      <w:r>
        <w:rPr>
          <w:rStyle w:val="SubtleReference"/>
          <w:bCs/>
          <w:color w:val="C0504D" w:themeColor="accent2"/>
        </w:rPr>
        <w:t xml:space="preserve"> -</w:t>
      </w:r>
      <w:r>
        <w:rPr>
          <w:rFonts w:ascii="Arial" w:hAnsi="Arial" w:cs="Arial"/>
        </w:rPr>
        <w:t xml:space="preserve"> A.V.K. College for women, Davangere.</w:t>
      </w:r>
    </w:p>
    <w:p w14:paraId="6907C95A" w14:textId="77777777" w:rsidR="008F651A" w:rsidRDefault="008F651A" w:rsidP="008F651A">
      <w:pPr>
        <w:pStyle w:val="Heading1"/>
        <w:rPr>
          <w:color w:val="548DD4" w:themeColor="text2" w:themeTint="99"/>
        </w:rPr>
      </w:pPr>
      <w:r>
        <w:rPr>
          <w:color w:val="548DD4" w:themeColor="text2" w:themeTint="99"/>
        </w:rPr>
        <w:t>Skills</w:t>
      </w:r>
    </w:p>
    <w:p w14:paraId="6AC45ED4" w14:textId="77777777" w:rsidR="008F651A" w:rsidRDefault="008F651A" w:rsidP="008F651A">
      <w:pPr>
        <w:pStyle w:val="ListBullet"/>
      </w:pPr>
      <w:bookmarkStart w:id="0" w:name="_Hlk65038029"/>
      <w:r>
        <w:t xml:space="preserve">Excellent verbal and written communication skills. Well versed with regional languages like </w:t>
      </w:r>
      <w:bookmarkEnd w:id="0"/>
      <w:r>
        <w:t>Kannada Tamil, and Hindi.</w:t>
      </w:r>
    </w:p>
    <w:p w14:paraId="0A76E2C1" w14:textId="77777777" w:rsidR="008F651A" w:rsidRDefault="008F651A" w:rsidP="008F651A">
      <w:pPr>
        <w:pStyle w:val="ListBullet"/>
      </w:pPr>
      <w:bookmarkStart w:id="1" w:name="_Hlk65038039"/>
      <w:r>
        <w:t>Outstanding organizational ability</w:t>
      </w:r>
      <w:bookmarkEnd w:id="1"/>
      <w:r>
        <w:t>.</w:t>
      </w:r>
    </w:p>
    <w:p w14:paraId="0DE5C3A2" w14:textId="77777777" w:rsidR="008F651A" w:rsidRDefault="008F651A" w:rsidP="008F651A">
      <w:pPr>
        <w:pStyle w:val="ListBullet"/>
      </w:pPr>
      <w:r>
        <w:t>Problem solving and conflict resolution skills.</w:t>
      </w:r>
    </w:p>
    <w:p w14:paraId="428ED633" w14:textId="77777777" w:rsidR="008F651A" w:rsidRDefault="008F651A" w:rsidP="008F651A">
      <w:pPr>
        <w:pStyle w:val="ListBullet"/>
      </w:pPr>
      <w:r>
        <w:t>Good judgement and decision-making aptitude.</w:t>
      </w:r>
    </w:p>
    <w:p w14:paraId="7CBC2CC7" w14:textId="77777777" w:rsidR="008F651A" w:rsidRDefault="008F651A" w:rsidP="008F651A">
      <w:pPr>
        <w:pStyle w:val="ListBullet"/>
      </w:pPr>
      <w:r>
        <w:t>Good MS Office skills.</w:t>
      </w:r>
    </w:p>
    <w:p w14:paraId="5A0ECEB8" w14:textId="77777777" w:rsidR="008F651A" w:rsidRDefault="008F651A" w:rsidP="008F651A">
      <w:pPr>
        <w:pStyle w:val="ListBullet"/>
      </w:pPr>
      <w:r>
        <w:t>Attention to detail.</w:t>
      </w:r>
    </w:p>
    <w:p w14:paraId="50826F00" w14:textId="77777777" w:rsidR="008F651A" w:rsidRDefault="008F651A" w:rsidP="008F651A">
      <w:pPr>
        <w:pStyle w:val="ListBullet"/>
        <w:numPr>
          <w:ilvl w:val="0"/>
          <w:numId w:val="0"/>
        </w:numPr>
      </w:pPr>
    </w:p>
    <w:p w14:paraId="36E94079" w14:textId="77777777" w:rsidR="008F651A" w:rsidRDefault="008F651A" w:rsidP="008F651A">
      <w:pPr>
        <w:pStyle w:val="Heading1"/>
        <w:rPr>
          <w:color w:val="548DD4" w:themeColor="text2" w:themeTint="99"/>
        </w:rPr>
      </w:pPr>
      <w:r>
        <w:rPr>
          <w:color w:val="548DD4" w:themeColor="text2" w:themeTint="99"/>
        </w:rPr>
        <w:t>Hobbies/Interests</w:t>
      </w:r>
    </w:p>
    <w:p w14:paraId="2D5B23E5" w14:textId="77777777" w:rsidR="008F651A" w:rsidRDefault="008F651A" w:rsidP="008F651A"/>
    <w:p w14:paraId="1C7CDC0A" w14:textId="7701D869" w:rsidR="008F651A" w:rsidRDefault="008F651A" w:rsidP="008F651A">
      <w:r>
        <w:t xml:space="preserve">A self-taught artist. Drawing, Painting and Crafts are my ability. Recent passion is coffee painting and Mandala art. Have conducted few summer camps </w:t>
      </w:r>
      <w:r w:rsidR="00507993">
        <w:t>(Drawing</w:t>
      </w:r>
      <w:r>
        <w:t>/</w:t>
      </w:r>
      <w:r w:rsidR="00BA0E11">
        <w:t>Crafts)</w:t>
      </w:r>
      <w:r>
        <w:t xml:space="preserve"> for children. </w:t>
      </w:r>
    </w:p>
    <w:p w14:paraId="3F7E9859" w14:textId="29CB71E9" w:rsidR="00DA798A" w:rsidRDefault="00DA798A" w:rsidP="008F651A">
      <w:pPr>
        <w:pStyle w:val="Heading1"/>
      </w:pPr>
    </w:p>
    <w:sectPr w:rsidR="00DA798A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14ED8" w14:textId="77777777" w:rsidR="003F3CF5" w:rsidRDefault="003F3CF5">
      <w:pPr>
        <w:spacing w:line="240" w:lineRule="auto"/>
      </w:pPr>
      <w:r>
        <w:separator/>
      </w:r>
    </w:p>
  </w:endnote>
  <w:endnote w:type="continuationSeparator" w:id="0">
    <w:p w14:paraId="134983CE" w14:textId="77777777" w:rsidR="003F3CF5" w:rsidRDefault="003F3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87519"/>
      <w:docPartObj>
        <w:docPartGallery w:val="Page Numbers (Bottom of Page)"/>
        <w:docPartUnique/>
      </w:docPartObj>
    </w:sdtPr>
    <w:sdtEndPr/>
    <w:sdtContent>
      <w:p w14:paraId="0715A12B" w14:textId="77777777" w:rsidR="00DA798A" w:rsidRDefault="008301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02942" w14:textId="77777777" w:rsidR="003F3CF5" w:rsidRDefault="003F3CF5">
      <w:pPr>
        <w:spacing w:line="240" w:lineRule="auto"/>
      </w:pPr>
      <w:r>
        <w:separator/>
      </w:r>
    </w:p>
  </w:footnote>
  <w:footnote w:type="continuationSeparator" w:id="0">
    <w:p w14:paraId="3969BF69" w14:textId="77777777" w:rsidR="003F3CF5" w:rsidRDefault="003F3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48836" w14:textId="77777777" w:rsidR="00DA798A" w:rsidRDefault="0083012C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4D4168D3" wp14:editId="615F4D6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F66CD17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EndPr/>
      <w:sdtContent>
        <w:r>
          <w:t>Your Name</w:t>
        </w:r>
      </w:sdtContent>
    </w:sdt>
  </w:p>
  <w:p w14:paraId="500A8477" w14:textId="77777777" w:rsidR="00DA798A" w:rsidRDefault="003F3CF5">
    <w:pPr>
      <w:pStyle w:val="ContactInfo"/>
    </w:pPr>
    <w:sdt>
      <w:sdtPr>
        <w:rPr>
          <w:rStyle w:val="ContactInfoChar"/>
        </w:rPr>
        <w:id w:val="1926294849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83012C">
          <w:t>Street Address</w:t>
        </w:r>
      </w:sdtContent>
    </w:sdt>
    <w:r w:rsidR="0083012C">
      <w:t xml:space="preserve">, </w:t>
    </w:r>
    <w:sdt>
      <w:sdtPr>
        <w:rPr>
          <w:rStyle w:val="ContactInfoChar"/>
        </w:rPr>
        <w:id w:val="1129047213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83012C">
          <w:t>City, ST ZIP Code</w:t>
        </w:r>
      </w:sdtContent>
    </w:sdt>
    <w:r w:rsidR="0083012C">
      <w:t xml:space="preserve"> </w:t>
    </w:r>
    <w:sdt>
      <w:sdtPr>
        <w:rPr>
          <w:rStyle w:val="ContactInfoChar"/>
        </w:rPr>
        <w:id w:val="771752150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83012C">
          <w:t>Telephone</w:t>
        </w:r>
      </w:sdtContent>
    </w:sdt>
  </w:p>
  <w:p w14:paraId="3E88A505" w14:textId="77777777" w:rsidR="00DA798A" w:rsidRDefault="003F3CF5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 w:rsidR="0083012C">
          <w:rPr>
            <w:rStyle w:val="ContactInfoChar"/>
          </w:rPr>
          <w:t>E</w:t>
        </w:r>
        <w:r w:rsidR="0083012C">
          <w:t>mail</w:t>
        </w:r>
      </w:sdtContent>
    </w:sdt>
    <w:r w:rsidR="0083012C">
      <w:t xml:space="preserve"> </w:t>
    </w:r>
    <w:sdt>
      <w:sdtPr>
        <w:rPr>
          <w:rStyle w:val="ContactInfoChar"/>
        </w:rPr>
        <w:id w:val="-1499961331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83012C"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38DFC" w14:textId="3F46594B" w:rsidR="00DA798A" w:rsidRDefault="0083012C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20285D34" wp14:editId="478C5AFF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AE8A9E3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t6cLGHUGAACnFAAADgAAAAAA&#10;AAAAAAAAAAAuAgAAZHJzL2Uyb0RvYy54bWxQSwECLQAUAAYACAAAACEA6yx0u98AAAAIAQAADwAA&#10;AAAAAAAAAAAAAADPCAAAZHJzL2Rvd25yZXYueG1sUEsFBgAAAAAEAAQA8wAAANsJ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0307BE">
      <w:t>Deepa Chandrakumar</w:t>
    </w:r>
  </w:p>
  <w:p w14:paraId="5C3AF03C" w14:textId="0F679D86" w:rsidR="00DA798A" w:rsidRDefault="000307BE">
    <w:pPr>
      <w:pStyle w:val="ContactInfo"/>
      <w:rPr>
        <w:rStyle w:val="ContactInfoChar"/>
      </w:rPr>
    </w:pPr>
    <w:r>
      <w:rPr>
        <w:rStyle w:val="ContactInfoChar"/>
      </w:rPr>
      <w:t>Vajram Elina, B-051, Thanisandra Main Road, Baangalore 560084</w:t>
    </w:r>
  </w:p>
  <w:p w14:paraId="1512DF65" w14:textId="6B2AFF4C" w:rsidR="000307BE" w:rsidRDefault="003F3CF5">
    <w:pPr>
      <w:pStyle w:val="ContactInfo"/>
      <w:rPr>
        <w:rStyle w:val="ContactInfoChar"/>
      </w:rPr>
    </w:pPr>
    <w:hyperlink r:id="rId1" w:history="1">
      <w:r w:rsidR="000307BE" w:rsidRPr="004C29B1">
        <w:rPr>
          <w:rStyle w:val="Hyperlink"/>
        </w:rPr>
        <w:t>deepa.anan678@gmail.com</w:t>
      </w:r>
    </w:hyperlink>
  </w:p>
  <w:p w14:paraId="554E48D7" w14:textId="6681D355" w:rsidR="000307BE" w:rsidRDefault="000307BE">
    <w:pPr>
      <w:pStyle w:val="ContactInfo"/>
    </w:pPr>
    <w:r>
      <w:rPr>
        <w:rStyle w:val="ContactInfoChar"/>
      </w:rPr>
      <w:t>Ph: No- 9980024505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BE"/>
    <w:rsid w:val="000307BE"/>
    <w:rsid w:val="003D0E11"/>
    <w:rsid w:val="003F3CF5"/>
    <w:rsid w:val="00507993"/>
    <w:rsid w:val="0083012C"/>
    <w:rsid w:val="008F651A"/>
    <w:rsid w:val="00BA0E11"/>
    <w:rsid w:val="00BD43EA"/>
    <w:rsid w:val="00D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5B09"/>
  <w15:docId w15:val="{00DED9E0-B7AF-4D5C-815A-84709F10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10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5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0307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7B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5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8F651A"/>
    <w:rPr>
      <w:b/>
      <w:bCs w:val="0"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semiHidden/>
    <w:unhideWhenUsed/>
    <w:qFormat/>
    <w:rsid w:val="008F651A"/>
    <w:pPr>
      <w:numPr>
        <w:numId w:val="6"/>
      </w:numPr>
      <w:spacing w:line="240" w:lineRule="auto"/>
    </w:pPr>
    <w:rPr>
      <w:rFonts w:eastAsiaTheme="minorHAnsi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eepa.anan67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.palaniswamy.HQEAGLEVIEW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37EE007FD84C318A92680A75BA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34701-6BE0-4100-AC69-6B6E6C35366F}"/>
      </w:docPartPr>
      <w:docPartBody>
        <w:p w:rsidR="00A570F0" w:rsidRDefault="0025294B">
          <w:pPr>
            <w:pStyle w:val="F237EE007FD84C318A92680A75BA7230"/>
          </w:pPr>
          <w:r>
            <w:t>Objectives</w:t>
          </w:r>
        </w:p>
      </w:docPartBody>
    </w:docPart>
    <w:docPart>
      <w:docPartPr>
        <w:name w:val="BBD68D3F015249A782A794C2A8FA3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E9AE-8977-47A8-97DD-A8F9B1419FEF}"/>
      </w:docPartPr>
      <w:docPartBody>
        <w:p w:rsidR="00A570F0" w:rsidRDefault="0025294B">
          <w:pPr>
            <w:pStyle w:val="BBD68D3F015249A782A794C2A8FA39A8"/>
          </w:pPr>
          <w:r>
            <w:t>Experience</w:t>
          </w:r>
        </w:p>
      </w:docPartBody>
    </w:docPart>
    <w:docPart>
      <w:docPartPr>
        <w:name w:val="9E5BDC512A744C8F8E55CB28CB731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9BD52-EBCA-4216-9A17-89F7DB90A918}"/>
      </w:docPartPr>
      <w:docPartBody>
        <w:p w:rsidR="00A570F0" w:rsidRDefault="003A202D" w:rsidP="003A202D">
          <w:pPr>
            <w:pStyle w:val="9E5BDC512A744C8F8E55CB28CB73177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2D"/>
    <w:rsid w:val="0025294B"/>
    <w:rsid w:val="003A202D"/>
    <w:rsid w:val="00521BE7"/>
    <w:rsid w:val="00A5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7EE007FD84C318A92680A75BA7230">
    <w:name w:val="F237EE007FD84C318A92680A75BA7230"/>
  </w:style>
  <w:style w:type="paragraph" w:customStyle="1" w:styleId="BBD68D3F015249A782A794C2A8FA39A8">
    <w:name w:val="BBD68D3F015249A782A794C2A8FA39A8"/>
  </w:style>
  <w:style w:type="paragraph" w:customStyle="1" w:styleId="9E5BDC512A744C8F8E55CB28CB73177D">
    <w:name w:val="9E5BDC512A744C8F8E55CB28CB73177D"/>
    <w:rsid w:val="003A20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36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Chandrakumar Palaniswamy</dc:creator>
  <cp:keywords/>
  <cp:lastModifiedBy>Chandrakumar Palaniswamy</cp:lastModifiedBy>
  <cp:revision>3</cp:revision>
  <dcterms:created xsi:type="dcterms:W3CDTF">2021-10-28T08:34:00Z</dcterms:created>
  <dcterms:modified xsi:type="dcterms:W3CDTF">2021-10-28T09:11:00Z</dcterms:modified>
  <cp:version/>
</cp:coreProperties>
</file>